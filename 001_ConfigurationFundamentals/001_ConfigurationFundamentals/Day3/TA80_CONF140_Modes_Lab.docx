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9259EC">
        <w:rPr>
          <w:sz w:val="48"/>
        </w:rPr>
        <w:t>Modes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154BB1">
        <w:t>you will create several modal input sets.</w:t>
      </w:r>
    </w:p>
    <w:p w:rsidR="00896F25" w:rsidRDefault="00154BB1" w:rsidP="00EA1C2C">
      <w:pPr>
        <w:pStyle w:val="H3"/>
      </w:pPr>
      <w:r>
        <w:t>Scenario</w:t>
      </w:r>
    </w:p>
    <w:p w:rsidR="00154BB1" w:rsidRPr="008B1148" w:rsidRDefault="00154BB1" w:rsidP="00154BB1">
      <w:r w:rsidRPr="008B1148">
        <w:t xml:space="preserve">Acme insurance has additional "Specialty Info" details for </w:t>
      </w:r>
      <w:proofErr w:type="spellStart"/>
      <w:r w:rsidRPr="008B1148">
        <w:t>ABAutoRepairShop</w:t>
      </w:r>
      <w:proofErr w:type="spellEnd"/>
      <w:r w:rsidRPr="008B1148">
        <w:t xml:space="preserve"> contacts and </w:t>
      </w:r>
      <w:proofErr w:type="spellStart"/>
      <w:r w:rsidRPr="008B1148">
        <w:t>ABMedicalCareOrg</w:t>
      </w:r>
      <w:proofErr w:type="spellEnd"/>
      <w:r w:rsidRPr="008B1148">
        <w:t xml:space="preserve"> contacts that are not currently displayed in the user interface. In each case, the fields should be listed on the Company Info card immediately underneath the Employees list.</w:t>
      </w:r>
    </w:p>
    <w:p w:rsidR="00CC2EC9" w:rsidRDefault="00154BB1" w:rsidP="00154BB1">
      <w:pPr>
        <w:pStyle w:val="H3"/>
      </w:pPr>
      <w:r>
        <w:t>Tasks</w:t>
      </w:r>
    </w:p>
    <w:p w:rsidR="00154BB1" w:rsidRPr="008B1148" w:rsidRDefault="00154BB1" w:rsidP="00154BB1">
      <w:pPr>
        <w:pStyle w:val="MajorStep"/>
      </w:pPr>
      <w:r w:rsidRPr="008B1148">
        <w:t xml:space="preserve">Create a set of modal input sets, each of which has an </w:t>
      </w:r>
      <w:proofErr w:type="spellStart"/>
      <w:r w:rsidRPr="008B1148">
        <w:t>ABContact</w:t>
      </w:r>
      <w:proofErr w:type="spellEnd"/>
      <w:r w:rsidRPr="008B1148">
        <w:t xml:space="preserve"> root object. The first input set—the default input set—needs no widgets.  It should be empty.</w:t>
      </w:r>
    </w:p>
    <w:p w:rsidR="00154BB1" w:rsidRPr="008B1148" w:rsidRDefault="00154BB1" w:rsidP="00154BB1">
      <w:pPr>
        <w:pStyle w:val="MajorStep"/>
      </w:pPr>
      <w:r w:rsidRPr="008B1148">
        <w:t xml:space="preserve">The second input set, for </w:t>
      </w:r>
      <w:proofErr w:type="spellStart"/>
      <w:r w:rsidRPr="008B1148">
        <w:t>ABAutoRepairShop</w:t>
      </w:r>
      <w:proofErr w:type="spellEnd"/>
      <w:r w:rsidRPr="008B1148">
        <w:t xml:space="preserve"> contacts, needs the following widgets: </w:t>
      </w:r>
    </w:p>
    <w:p w:rsidR="00154BB1" w:rsidRPr="008B1148" w:rsidRDefault="00154BB1" w:rsidP="00154BB1">
      <w:pPr>
        <w:pStyle w:val="BulletText"/>
      </w:pPr>
      <w:r w:rsidRPr="008B1148">
        <w:t xml:space="preserve">A label widget that is labeled "Auto Franchise Info" </w:t>
      </w:r>
    </w:p>
    <w:p w:rsidR="00154BB1" w:rsidRPr="008B1148" w:rsidRDefault="00154BB1" w:rsidP="00154BB1">
      <w:pPr>
        <w:pStyle w:val="BulletText"/>
      </w:pPr>
      <w:r w:rsidRPr="008B1148">
        <w:t xml:space="preserve">An editable input widget labeled "Franchise" that maps to </w:t>
      </w:r>
      <w:proofErr w:type="spellStart"/>
      <w:r w:rsidRPr="008B1148">
        <w:t>ABAutoRepairShop's</w:t>
      </w:r>
      <w:proofErr w:type="spellEnd"/>
      <w:r w:rsidRPr="008B1148">
        <w:t xml:space="preserve"> </w:t>
      </w:r>
      <w:proofErr w:type="spellStart"/>
      <w:r w:rsidRPr="008B1148">
        <w:t>IsFranchise</w:t>
      </w:r>
      <w:proofErr w:type="spellEnd"/>
      <w:r w:rsidRPr="008B1148">
        <w:t xml:space="preserve"> field. </w:t>
      </w:r>
    </w:p>
    <w:p w:rsidR="00154BB1" w:rsidRPr="008B1148" w:rsidRDefault="00154BB1" w:rsidP="00154BB1">
      <w:pPr>
        <w:pStyle w:val="BulletText"/>
      </w:pPr>
      <w:r w:rsidRPr="008B1148">
        <w:t xml:space="preserve">An editable input widget labeled "Towing Provider" that maps to </w:t>
      </w:r>
      <w:proofErr w:type="spellStart"/>
      <w:r w:rsidRPr="008B1148">
        <w:t>ABAutoRepairShop's</w:t>
      </w:r>
      <w:proofErr w:type="spellEnd"/>
      <w:r w:rsidRPr="008B1148">
        <w:t xml:space="preserve"> </w:t>
      </w:r>
      <w:proofErr w:type="spellStart"/>
      <w:r w:rsidRPr="008B1148">
        <w:t>TowingProvider</w:t>
      </w:r>
      <w:proofErr w:type="spellEnd"/>
      <w:r w:rsidRPr="008B1148">
        <w:t xml:space="preserve"> field. </w:t>
      </w:r>
    </w:p>
    <w:p w:rsidR="00154BB1" w:rsidRPr="008B1148" w:rsidRDefault="00154BB1" w:rsidP="00154BB1">
      <w:pPr>
        <w:pStyle w:val="MajorStep"/>
      </w:pPr>
      <w:r w:rsidRPr="008B1148">
        <w:t xml:space="preserve">The third input set, for </w:t>
      </w:r>
      <w:proofErr w:type="spellStart"/>
      <w:r w:rsidRPr="008B1148">
        <w:t>ABMedicalCareOrg</w:t>
      </w:r>
      <w:proofErr w:type="spellEnd"/>
      <w:r w:rsidRPr="008B1148">
        <w:t xml:space="preserve"> contacts, needs the following widgets: </w:t>
      </w:r>
    </w:p>
    <w:p w:rsidR="00154BB1" w:rsidRPr="008B1148" w:rsidRDefault="00154BB1" w:rsidP="00154BB1">
      <w:pPr>
        <w:pStyle w:val="BulletText"/>
      </w:pPr>
      <w:r w:rsidRPr="008B1148">
        <w:t xml:space="preserve">A label widget that is labeled "Network Info" </w:t>
      </w:r>
    </w:p>
    <w:p w:rsidR="00154BB1" w:rsidRPr="008B1148" w:rsidRDefault="00154BB1" w:rsidP="00154BB1">
      <w:pPr>
        <w:pStyle w:val="BulletText"/>
      </w:pPr>
      <w:r w:rsidRPr="008B1148">
        <w:t xml:space="preserve">An editable input widget labeled "Network Member" that maps to </w:t>
      </w:r>
      <w:proofErr w:type="spellStart"/>
      <w:r w:rsidRPr="008B1148">
        <w:t>ABMedicalCareOrg's</w:t>
      </w:r>
      <w:proofErr w:type="spellEnd"/>
      <w:r w:rsidRPr="008B1148">
        <w:t xml:space="preserve"> </w:t>
      </w:r>
      <w:proofErr w:type="spellStart"/>
      <w:r w:rsidRPr="008B1148">
        <w:t>IsMemberOfNetwork</w:t>
      </w:r>
      <w:proofErr w:type="spellEnd"/>
      <w:r w:rsidRPr="008B1148">
        <w:t xml:space="preserve"> field. </w:t>
      </w:r>
    </w:p>
    <w:p w:rsidR="00154BB1" w:rsidRPr="008B1148" w:rsidRDefault="00154BB1" w:rsidP="00154BB1">
      <w:pPr>
        <w:pStyle w:val="BulletText"/>
      </w:pPr>
      <w:r w:rsidRPr="008B1148">
        <w:t xml:space="preserve">An editable input widget labeled "Network Name" that maps to </w:t>
      </w:r>
      <w:proofErr w:type="spellStart"/>
      <w:r w:rsidRPr="008B1148">
        <w:t>ABMedicalCareOrg's</w:t>
      </w:r>
      <w:proofErr w:type="spellEnd"/>
      <w:r w:rsidRPr="008B1148">
        <w:t xml:space="preserve"> </w:t>
      </w:r>
      <w:proofErr w:type="spellStart"/>
      <w:r w:rsidRPr="008B1148">
        <w:t>NetworkName</w:t>
      </w:r>
      <w:proofErr w:type="spellEnd"/>
      <w:r w:rsidRPr="008B1148">
        <w:t xml:space="preserve"> field. </w:t>
      </w:r>
    </w:p>
    <w:p w:rsidR="00154BB1" w:rsidRPr="008B1148" w:rsidRDefault="00154BB1" w:rsidP="00154BB1">
      <w:pPr>
        <w:pStyle w:val="MajorStep"/>
      </w:pPr>
      <w:r w:rsidRPr="008B1148">
        <w:t>Add a reference to the modal container set on the Details screen's Company Info card directly under the Employees list.</w:t>
      </w:r>
    </w:p>
    <w:p w:rsidR="00154BB1" w:rsidRPr="0014242E" w:rsidRDefault="00154BB1" w:rsidP="00154BB1">
      <w:pPr>
        <w:pStyle w:val="BulletText"/>
      </w:pPr>
      <w:r w:rsidRPr="008B1148">
        <w:t xml:space="preserve">For </w:t>
      </w:r>
      <w:proofErr w:type="spellStart"/>
      <w:r w:rsidRPr="008B1148">
        <w:t>ABAutoRepairShop</w:t>
      </w:r>
      <w:proofErr w:type="spellEnd"/>
      <w:r w:rsidRPr="008B1148">
        <w:t xml:space="preserve"> contacts (such as Burlingame Saab), the first input set should be displayed.</w:t>
      </w:r>
    </w:p>
    <w:p w:rsidR="0014242E" w:rsidRPr="008B1148" w:rsidRDefault="0014242E" w:rsidP="00154BB1">
      <w:pPr>
        <w:pStyle w:val="BulletText"/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ABMedicalCareOrg</w:t>
      </w:r>
      <w:proofErr w:type="spellEnd"/>
      <w:r>
        <w:rPr>
          <w:lang w:val="en-US"/>
        </w:rPr>
        <w:t xml:space="preserve"> contacts (such as HealthSouth), the second input set should appear</w:t>
      </w:r>
    </w:p>
    <w:p w:rsidR="00654634" w:rsidRDefault="00654634" w:rsidP="008B58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</w:t>
            </w:r>
            <w:r w:rsidR="0014242E">
              <w:t>or to review your completed lab or compare the solutions with the provided solution set.</w:t>
            </w:r>
            <w:bookmarkStart w:id="0" w:name="_GoBack"/>
            <w:bookmarkEnd w:id="0"/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FA8" w:rsidRDefault="00DA2FA8" w:rsidP="004E1325">
      <w:pPr>
        <w:spacing w:after="0" w:line="240" w:lineRule="auto"/>
      </w:pPr>
      <w:r>
        <w:separator/>
      </w:r>
    </w:p>
  </w:endnote>
  <w:endnote w:type="continuationSeparator" w:id="0">
    <w:p w:rsidR="00DA2FA8" w:rsidRDefault="00DA2FA8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14242E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14242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FA8" w:rsidRDefault="00DA2FA8" w:rsidP="004E1325">
      <w:pPr>
        <w:spacing w:after="0" w:line="240" w:lineRule="auto"/>
      </w:pPr>
      <w:r>
        <w:separator/>
      </w:r>
    </w:p>
  </w:footnote>
  <w:footnote w:type="continuationSeparator" w:id="0">
    <w:p w:rsidR="00DA2FA8" w:rsidRDefault="00DA2FA8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EC"/>
    <w:rsid w:val="00006168"/>
    <w:rsid w:val="00011A01"/>
    <w:rsid w:val="00060356"/>
    <w:rsid w:val="000714B3"/>
    <w:rsid w:val="000C49D1"/>
    <w:rsid w:val="000E5C4B"/>
    <w:rsid w:val="00102BF2"/>
    <w:rsid w:val="00125932"/>
    <w:rsid w:val="0014242E"/>
    <w:rsid w:val="00154BB1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259EC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2FA8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154BB1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154BB1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154BB1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154BB1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154BB1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154BB1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154BB1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154BB1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38330-7CD9-4180-9AB2-62B5FB18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64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3</cp:revision>
  <dcterms:created xsi:type="dcterms:W3CDTF">2013-10-10T21:19:00Z</dcterms:created>
  <dcterms:modified xsi:type="dcterms:W3CDTF">2013-10-10T22:26:00Z</dcterms:modified>
</cp:coreProperties>
</file>