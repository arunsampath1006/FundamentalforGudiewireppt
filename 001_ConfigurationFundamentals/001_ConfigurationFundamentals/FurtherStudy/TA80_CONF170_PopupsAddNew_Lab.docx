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Pr="00A42C34" w:rsidRDefault="00F864E5" w:rsidP="00A42C34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C04484">
        <w:rPr>
          <w:sz w:val="48"/>
        </w:rPr>
        <w:t>New Popups</w:t>
      </w:r>
    </w:p>
    <w:p w:rsidR="00896F25" w:rsidRDefault="00C04484" w:rsidP="00EA1C2C">
      <w:pPr>
        <w:pStyle w:val="H3"/>
      </w:pPr>
      <w:r>
        <w:t>Tasks</w:t>
      </w:r>
    </w:p>
    <w:p w:rsidR="00C04484" w:rsidRPr="00127669" w:rsidRDefault="00C04484" w:rsidP="00C04484">
      <w:pPr>
        <w:pStyle w:val="NormalText"/>
        <w:rPr>
          <w:lang w:val="en-US"/>
        </w:rPr>
      </w:pPr>
      <w:r w:rsidRPr="00127669">
        <w:t xml:space="preserve">Currently, new interactions are created directly in the </w:t>
      </w:r>
      <w:proofErr w:type="spellStart"/>
      <w:r w:rsidRPr="00127669">
        <w:t>InteractionsLV</w:t>
      </w:r>
      <w:proofErr w:type="spellEnd"/>
      <w:r w:rsidRPr="00127669">
        <w:t xml:space="preserve"> list view. </w:t>
      </w:r>
      <w:proofErr w:type="spellStart"/>
      <w:r w:rsidRPr="00127669">
        <w:t>TrainingApp</w:t>
      </w:r>
      <w:proofErr w:type="spellEnd"/>
      <w:r w:rsidRPr="00127669">
        <w:t xml:space="preserve"> needs to be modified so that new interactions are created (as well as existing interactions are modified) using a popup.</w:t>
      </w:r>
    </w:p>
    <w:p w:rsidR="00C04484" w:rsidRPr="00A42C34" w:rsidRDefault="00C04484" w:rsidP="00C04484">
      <w:pPr>
        <w:pStyle w:val="MajorStep"/>
      </w:pPr>
      <w:r w:rsidRPr="00127669">
        <w:t xml:space="preserve">Modify the necessary PCFs in </w:t>
      </w:r>
      <w:proofErr w:type="spellStart"/>
      <w:r w:rsidRPr="00127669">
        <w:t>TrainingApp</w:t>
      </w:r>
      <w:proofErr w:type="spellEnd"/>
      <w:r w:rsidRPr="00127669">
        <w:t xml:space="preserve"> so that users, when viewing interactions on the Interactions page can select the Add button to create new interactions in </w:t>
      </w:r>
      <w:proofErr w:type="spellStart"/>
      <w:r w:rsidRPr="00127669">
        <w:t>InteractionPopup</w:t>
      </w:r>
      <w:proofErr w:type="spellEnd"/>
      <w:r w:rsidRPr="00127669">
        <w:t>.</w:t>
      </w:r>
    </w:p>
    <w:p w:rsidR="00A42C34" w:rsidRPr="00A42C34" w:rsidRDefault="00A42C34" w:rsidP="00A42C34"/>
    <w:p w:rsidR="00A42C34" w:rsidRPr="00127669" w:rsidRDefault="00A42C34" w:rsidP="00A42C34">
      <w:pPr>
        <w:ind w:left="360"/>
      </w:pPr>
      <w:r w:rsidRPr="00A42C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31FDA" wp14:editId="0C79C68A">
                <wp:simplePos x="0" y="0"/>
                <wp:positionH relativeFrom="column">
                  <wp:posOffset>1588440</wp:posOffset>
                </wp:positionH>
                <wp:positionV relativeFrom="paragraph">
                  <wp:posOffset>447675</wp:posOffset>
                </wp:positionV>
                <wp:extent cx="1331366" cy="592532"/>
                <wp:effectExtent l="0" t="0" r="2159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6" cy="5925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25.05pt;margin-top:35.25pt;width:104.85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1EF70827" wp14:editId="060070A7">
            <wp:extent cx="4747565" cy="1577211"/>
            <wp:effectExtent l="19050" t="19050" r="1524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227" cy="1577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47B5" w:rsidRDefault="00C04484" w:rsidP="00C04484">
      <w:pPr>
        <w:pStyle w:val="H3"/>
      </w:pPr>
      <w:r>
        <w:t>Verification</w:t>
      </w:r>
    </w:p>
    <w:p w:rsidR="00C04484" w:rsidRPr="00127669" w:rsidRDefault="00C04484" w:rsidP="00C04484">
      <w:pPr>
        <w:pStyle w:val="MajorStep"/>
      </w:pPr>
      <w:r w:rsidRPr="00127669">
        <w:t>Test your work by creating a new interaction and saving your changes. Make sure you click Update on the Interactions list view so that the list returns to read-only mode. Then, delete an interaction.</w:t>
      </w:r>
    </w:p>
    <w:p w:rsidR="00C04484" w:rsidRPr="00127669" w:rsidRDefault="00C04484" w:rsidP="00C04484">
      <w:pPr>
        <w:spacing w:line="260" w:lineRule="atLeast"/>
        <w:ind w:left="270" w:hanging="270"/>
      </w:pPr>
    </w:p>
    <w:p w:rsidR="00654634" w:rsidRDefault="00C04484" w:rsidP="00C04484">
      <w:pPr>
        <w:pStyle w:val="MajorStep"/>
      </w:pPr>
      <w:r w:rsidRPr="00127669">
        <w:t xml:space="preserve">Now that new interactions can be created in a popup, modify the cells of the </w:t>
      </w:r>
      <w:proofErr w:type="spellStart"/>
      <w:r w:rsidRPr="00127669">
        <w:t>InteractionsLV</w:t>
      </w:r>
      <w:proofErr w:type="spellEnd"/>
      <w:r w:rsidRPr="00127669">
        <w:t xml:space="preserve"> list view so that the cells are no longer editable.</w:t>
      </w:r>
      <w:r>
        <w:br/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4C29846D" wp14:editId="6FCA353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510084" w:rsidRDefault="00510084" w:rsidP="008B5861"/>
    <w:p w:rsidR="00510084" w:rsidRDefault="00510084" w:rsidP="008B5861"/>
    <w:p w:rsidR="00125932" w:rsidRDefault="00125932" w:rsidP="00F30D05"/>
    <w:sectPr w:rsidR="00125932" w:rsidSect="007E289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24A" w:rsidRDefault="00EE424A" w:rsidP="004E1325">
      <w:pPr>
        <w:spacing w:after="0" w:line="240" w:lineRule="auto"/>
      </w:pPr>
      <w:r>
        <w:separator/>
      </w:r>
    </w:p>
  </w:endnote>
  <w:endnote w:type="continuationSeparator" w:id="0">
    <w:p w:rsidR="00EE424A" w:rsidRDefault="00EE424A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C04484">
      <w:rPr>
        <w:rFonts w:cs="Calibri"/>
        <w:noProof/>
        <w:sz w:val="16"/>
      </w:rPr>
      <w:t>6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A42C34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24A" w:rsidRDefault="00EE424A" w:rsidP="004E1325">
      <w:pPr>
        <w:spacing w:after="0" w:line="240" w:lineRule="auto"/>
      </w:pPr>
      <w:r>
        <w:separator/>
      </w:r>
    </w:p>
  </w:footnote>
  <w:footnote w:type="continuationSeparator" w:id="0">
    <w:p w:rsidR="00EE424A" w:rsidRDefault="00EE424A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84"/>
    <w:rsid w:val="00006168"/>
    <w:rsid w:val="00011A01"/>
    <w:rsid w:val="0001583A"/>
    <w:rsid w:val="00060356"/>
    <w:rsid w:val="000714B3"/>
    <w:rsid w:val="000C49D1"/>
    <w:rsid w:val="000E5C4B"/>
    <w:rsid w:val="00102BF2"/>
    <w:rsid w:val="00125932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41203D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17BB1"/>
    <w:rsid w:val="00643D40"/>
    <w:rsid w:val="00654634"/>
    <w:rsid w:val="0066468E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76568"/>
    <w:rsid w:val="00896F25"/>
    <w:rsid w:val="008A6234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42C34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04484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E424A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SectionHeader">
    <w:name w:val="SectionHeader"/>
    <w:basedOn w:val="Normal"/>
    <w:link w:val="SectionHeaderChar"/>
    <w:qFormat/>
    <w:rsid w:val="00C04484"/>
    <w:pPr>
      <w:spacing w:before="240" w:after="240" w:line="240" w:lineRule="auto"/>
    </w:pPr>
    <w:rPr>
      <w:rFonts w:eastAsia="Times New Roman" w:cs="Arial"/>
      <w:b/>
      <w:color w:val="003366"/>
      <w:sz w:val="24"/>
      <w:szCs w:val="24"/>
      <w:lang w:val="x-none" w:eastAsia="x-none" w:bidi="en-US"/>
    </w:rPr>
  </w:style>
  <w:style w:type="character" w:customStyle="1" w:styleId="SectionHeaderChar">
    <w:name w:val="SectionHeader Char"/>
    <w:link w:val="SectionHeader"/>
    <w:rsid w:val="00C04484"/>
    <w:rPr>
      <w:rFonts w:ascii="Arial" w:eastAsia="Times New Roman" w:hAnsi="Arial" w:cs="Arial"/>
      <w:b/>
      <w:color w:val="003366"/>
      <w:sz w:val="24"/>
      <w:szCs w:val="24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C04484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C04484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04484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C04484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C04484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SectionHeader">
    <w:name w:val="SectionHeader"/>
    <w:basedOn w:val="Normal"/>
    <w:link w:val="SectionHeaderChar"/>
    <w:qFormat/>
    <w:rsid w:val="00C04484"/>
    <w:pPr>
      <w:spacing w:before="240" w:after="240" w:line="240" w:lineRule="auto"/>
    </w:pPr>
    <w:rPr>
      <w:rFonts w:eastAsia="Times New Roman" w:cs="Arial"/>
      <w:b/>
      <w:color w:val="003366"/>
      <w:sz w:val="24"/>
      <w:szCs w:val="24"/>
      <w:lang w:val="x-none" w:eastAsia="x-none" w:bidi="en-US"/>
    </w:rPr>
  </w:style>
  <w:style w:type="character" w:customStyle="1" w:styleId="SectionHeaderChar">
    <w:name w:val="SectionHeader Char"/>
    <w:link w:val="SectionHeader"/>
    <w:rsid w:val="00C04484"/>
    <w:rPr>
      <w:rFonts w:ascii="Arial" w:eastAsia="Times New Roman" w:hAnsi="Arial" w:cs="Arial"/>
      <w:b/>
      <w:color w:val="003366"/>
      <w:sz w:val="24"/>
      <w:szCs w:val="24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C04484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C04484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04484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C04484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C04484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ACA46-1AA4-402F-88AC-5D8802884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</Template>
  <TotalTime>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gwuser</dc:creator>
  <cp:lastModifiedBy>gwuser</cp:lastModifiedBy>
  <cp:revision>2</cp:revision>
  <dcterms:created xsi:type="dcterms:W3CDTF">2013-10-14T06:51:00Z</dcterms:created>
  <dcterms:modified xsi:type="dcterms:W3CDTF">2013-10-14T23:33:00Z</dcterms:modified>
</cp:coreProperties>
</file>